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0DB" w:rsidRDefault="007108A5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1350DB" w:rsidRDefault="007108A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НАЦИОНАЛЬНЫЙ ИССЛЕДОВАТЕЛЬСКИЙ</w:t>
      </w:r>
    </w:p>
    <w:p w:rsidR="001350DB" w:rsidRDefault="007108A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ТОМСКИЙ ГОСУДАРСТВЕННЫЙ УНИВЕРСИТЕТ (НИ ТГУ)</w:t>
      </w:r>
    </w:p>
    <w:p w:rsidR="001350DB" w:rsidRDefault="007108A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прикладной математики и компьютерных наук</w:t>
      </w: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7108A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</w:t>
      </w: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7108A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«Лабораторная #1»</w:t>
      </w: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7108A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дисциплине «Внедрение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программного обеспечения»</w:t>
      </w:r>
    </w:p>
    <w:p w:rsidR="001350DB" w:rsidRDefault="001350D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7108A5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Выполнил:</w:t>
      </w:r>
    </w:p>
    <w:p w:rsidR="001350DB" w:rsidRDefault="007108A5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группы № 932205</w:t>
      </w:r>
    </w:p>
    <w:p w:rsidR="001350DB" w:rsidRDefault="007108A5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Викторов Всеволод Андреевич</w:t>
      </w:r>
    </w:p>
    <w:p w:rsidR="001350DB" w:rsidRDefault="001350DB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7108A5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Проверил:</w:t>
      </w:r>
    </w:p>
    <w:p w:rsidR="001350DB" w:rsidRDefault="007108A5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p w:rsidR="001350DB" w:rsidRDefault="007108A5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Мокина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Елена Евгеньевна</w:t>
      </w:r>
    </w:p>
    <w:p w:rsidR="001350DB" w:rsidRDefault="001350DB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1350DB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0DB" w:rsidRDefault="007108A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Томск – 2025.</w:t>
      </w:r>
    </w:p>
    <w:p w:rsidR="001350DB" w:rsidRDefault="001350D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1350DB" w:rsidRDefault="007108A5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Лабораторная работа №1</w:t>
      </w:r>
    </w:p>
    <w:p w:rsidR="001350DB" w:rsidRDefault="007108A5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Тема: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Диаграмма связей интерфейса калькулятора случайных чисел</w:t>
      </w:r>
    </w:p>
    <w:p w:rsidR="001350DB" w:rsidRDefault="007108A5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Изучить структуру пользовательского интерфейса веб-приложения, провести декомпозицию элементов и визуализировать связи между ними.</w:t>
      </w:r>
    </w:p>
    <w:p w:rsidR="001350DB" w:rsidRDefault="007108A5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ресурса: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качестве объекта исследования выбр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 калькулятор случайных чисел с сайта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calcus.ru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Данный калькулятор позволяет пользователю задавать диапазон значений, количество чисел, а также параметры сортировки и повторения результатов.</w:t>
      </w:r>
    </w:p>
    <w:p w:rsidR="001350DB" w:rsidRDefault="007108A5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выполнен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ия работы:</w:t>
      </w:r>
    </w:p>
    <w:p w:rsidR="001350DB" w:rsidRDefault="007108A5">
      <w:pPr>
        <w:numPr>
          <w:ilvl w:val="0"/>
          <w:numId w:val="1"/>
        </w:num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Выбрано веб-приложение и зафиксирован выбор в таблице курса.</w:t>
      </w:r>
    </w:p>
    <w:p w:rsidR="001350DB" w:rsidRDefault="007108A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Проведен анализ структуры интерфейса страницы: </w:t>
      </w:r>
    </w:p>
    <w:p w:rsidR="001350DB" w:rsidRDefault="007108A5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Шапка сайта (логотип, меню навигации);</w:t>
      </w:r>
    </w:p>
    <w:p w:rsidR="001350DB" w:rsidRDefault="007108A5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блок калькулятора (поля ввода диапазона, количества чисел, настройки повторений и сортир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овки, кнопка "Сгенерировать", вывод результатов);</w:t>
      </w:r>
    </w:p>
    <w:p w:rsidR="001350DB" w:rsidRDefault="007108A5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Подвал сайта (ссылки на политику конфиденциальности, API, обратная связь).</w:t>
      </w:r>
    </w:p>
    <w:p w:rsidR="001350DB" w:rsidRDefault="007108A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Визуализирована диаграмма связей элементов интерфейса, отражающая структуру и взаимодействие компонентов.</w:t>
      </w:r>
    </w:p>
    <w:p w:rsidR="001350DB" w:rsidRDefault="007108A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Удалены статичные элемент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ы, не взаимодействующие с пользователем (например, рекламные блоки).</w:t>
      </w:r>
    </w:p>
    <w:p w:rsidR="001350DB" w:rsidRDefault="007108A5">
      <w:pPr>
        <w:numPr>
          <w:ilvl w:val="0"/>
          <w:numId w:val="1"/>
        </w:num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Подготовлена финальная версия диаграммы в формате draw.io.</w:t>
      </w:r>
    </w:p>
    <w:p w:rsidR="001350DB" w:rsidRDefault="007108A5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Результаты:</w:t>
      </w:r>
    </w:p>
    <w:p w:rsidR="001350DB" w:rsidRDefault="007108A5">
      <w:pPr>
        <w:numPr>
          <w:ilvl w:val="0"/>
          <w:numId w:val="2"/>
        </w:num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Разработана и представлена диаграмма связей интерфейса калькулятора.</w:t>
      </w:r>
    </w:p>
    <w:p w:rsidR="001350DB" w:rsidRDefault="007108A5">
      <w:pPr>
        <w:numPr>
          <w:ilvl w:val="0"/>
          <w:numId w:val="2"/>
        </w:num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Определены основные элементы и их связи,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зафиксированы логические взаимодействия между компонентами.</w:t>
      </w:r>
    </w:p>
    <w:p w:rsidR="001350DB" w:rsidRDefault="007108A5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ходе работы была проведена декомпозиция интерфейса калькулятора случайных чисел. Итоговая диаграмма позволяет наглядно представить структуру страницы и связи между её элементами. Данный 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одход может быть полезен для дальнейшего анализа пользовательского опыта и оптимизации интерфейса.</w:t>
      </w:r>
    </w:p>
    <w:p w:rsidR="001350DB" w:rsidRDefault="007108A5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Приложения:</w:t>
      </w:r>
    </w:p>
    <w:p w:rsidR="001350DB" w:rsidRDefault="007108A5">
      <w:pPr>
        <w:numPr>
          <w:ilvl w:val="0"/>
          <w:numId w:val="3"/>
        </w:num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Скриншот интерфейса калькулятора.</w:t>
      </w:r>
    </w:p>
    <w:p w:rsidR="001350DB" w:rsidRDefault="007108A5">
      <w:pPr>
        <w:numPr>
          <w:ilvl w:val="0"/>
          <w:numId w:val="3"/>
        </w:num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Финальная диаграмма связей.</w:t>
      </w:r>
    </w:p>
    <w:p w:rsidR="001350DB" w:rsidRDefault="001350DB"/>
    <w:p w:rsidR="001350DB" w:rsidRDefault="007108A5">
      <w:r>
        <w:rPr>
          <w:noProof/>
          <w:lang w:eastAsia="ru-RU"/>
        </w:rPr>
        <w:lastRenderedPageBreak/>
        <w:drawing>
          <wp:inline distT="0" distB="0" distL="0" distR="0">
            <wp:extent cx="5940425" cy="5293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9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50DB" w:rsidRDefault="001350DB"/>
    <w:p w:rsidR="007108A5" w:rsidRDefault="007108A5">
      <w:pPr>
        <w:rPr>
          <w:lang w:val="en-US"/>
        </w:rPr>
      </w:pPr>
    </w:p>
    <w:p w:rsidR="007108A5" w:rsidRDefault="007108A5">
      <w:pPr>
        <w:rPr>
          <w:lang w:val="en-US"/>
        </w:rPr>
      </w:pPr>
    </w:p>
    <w:p w:rsidR="007108A5" w:rsidRDefault="007108A5">
      <w:pPr>
        <w:rPr>
          <w:lang w:val="en-US"/>
        </w:rPr>
      </w:pPr>
    </w:p>
    <w:p w:rsidR="007108A5" w:rsidRDefault="007108A5">
      <w:pPr>
        <w:rPr>
          <w:lang w:val="en-US"/>
        </w:rPr>
      </w:pPr>
    </w:p>
    <w:p w:rsidR="007108A5" w:rsidRDefault="007108A5">
      <w:pPr>
        <w:rPr>
          <w:lang w:val="en-US"/>
        </w:rPr>
      </w:pPr>
    </w:p>
    <w:p w:rsidR="007108A5" w:rsidRDefault="007108A5">
      <w:pPr>
        <w:rPr>
          <w:lang w:val="en-US"/>
        </w:rPr>
      </w:pPr>
    </w:p>
    <w:p w:rsidR="007108A5" w:rsidRDefault="007108A5">
      <w:pPr>
        <w:rPr>
          <w:lang w:val="en-US"/>
        </w:rPr>
      </w:pPr>
    </w:p>
    <w:p w:rsidR="007108A5" w:rsidRDefault="007108A5">
      <w:pPr>
        <w:rPr>
          <w:lang w:val="en-US"/>
        </w:rPr>
      </w:pPr>
    </w:p>
    <w:p w:rsidR="007108A5" w:rsidRDefault="007108A5">
      <w:pPr>
        <w:rPr>
          <w:lang w:val="en-US"/>
        </w:rPr>
      </w:pPr>
    </w:p>
    <w:p w:rsidR="007108A5" w:rsidRDefault="007108A5">
      <w:pPr>
        <w:rPr>
          <w:lang w:val="en-US"/>
        </w:rPr>
      </w:pPr>
    </w:p>
    <w:p w:rsidR="007108A5" w:rsidRDefault="007108A5">
      <w:pPr>
        <w:rPr>
          <w:lang w:val="en-US"/>
        </w:rPr>
      </w:pPr>
    </w:p>
    <w:p w:rsidR="007108A5" w:rsidRDefault="007108A5">
      <w:pPr>
        <w:rPr>
          <w:lang w:val="en-US"/>
        </w:rPr>
      </w:pPr>
    </w:p>
    <w:p w:rsidR="007108A5" w:rsidRDefault="007108A5">
      <w:pPr>
        <w:spacing w:after="0" w:line="240" w:lineRule="auto"/>
        <w:rPr>
          <w:lang w:val="en-US"/>
        </w:rPr>
      </w:pPr>
      <w:r w:rsidRPr="007108A5">
        <w:rPr>
          <w:lang w:val="en-US"/>
        </w:rPr>
        <w:lastRenderedPageBreak/>
        <w:drawing>
          <wp:inline distT="0" distB="0" distL="0" distR="0" wp14:anchorId="739F66DD" wp14:editId="0D246DBC">
            <wp:extent cx="5213267" cy="37228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488" cy="37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8A5">
        <w:rPr>
          <w:lang w:val="en-US"/>
        </w:rPr>
        <w:drawing>
          <wp:inline distT="0" distB="0" distL="0" distR="0" wp14:anchorId="4EB98373" wp14:editId="3D4F48E6">
            <wp:extent cx="4096987" cy="21713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0955" cy="217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A5" w:rsidRDefault="007108A5">
      <w:pPr>
        <w:spacing w:after="0" w:line="240" w:lineRule="auto"/>
        <w:rPr>
          <w:lang w:val="en-US"/>
        </w:rPr>
      </w:pPr>
      <w:r w:rsidRPr="007108A5">
        <w:rPr>
          <w:lang w:val="en-US"/>
        </w:rPr>
        <w:drawing>
          <wp:inline distT="0" distB="0" distL="0" distR="0" wp14:anchorId="76E51118" wp14:editId="3A01AD4B">
            <wp:extent cx="5355771" cy="29332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22793"/>
                    <a:stretch/>
                  </pic:blipFill>
                  <pic:spPr bwMode="auto">
                    <a:xfrm>
                      <a:off x="0" y="0"/>
                      <a:ext cx="5358263" cy="293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  <w:bookmarkStart w:id="0" w:name="_GoBack"/>
      <w:bookmarkEnd w:id="0"/>
      <w:r w:rsidRPr="007108A5">
        <w:lastRenderedPageBreak/>
        <w:drawing>
          <wp:inline distT="0" distB="0" distL="0" distR="0" wp14:anchorId="3A0961AC" wp14:editId="3059C651">
            <wp:extent cx="5940425" cy="36026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A5" w:rsidRPr="007108A5" w:rsidRDefault="007108A5">
      <w:pPr>
        <w:spacing w:after="0" w:line="240" w:lineRule="auto"/>
        <w:rPr>
          <w:lang w:val="en-US"/>
        </w:rPr>
      </w:pPr>
      <w:r w:rsidRPr="007108A5">
        <w:rPr>
          <w:lang w:val="en-US"/>
        </w:rPr>
        <w:drawing>
          <wp:inline distT="0" distB="0" distL="0" distR="0" wp14:anchorId="0FB352EF" wp14:editId="36EE342F">
            <wp:extent cx="5940425" cy="38533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DB" w:rsidRDefault="007108A5">
      <w:r>
        <w:pict>
          <v:shapetype id="_x0000_tole_rId6" o:spid="_x0000_m1027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</w:pict>
      </w:r>
    </w:p>
    <w:p w:rsidR="001350DB" w:rsidRDefault="007108A5">
      <w:hyperlink r:id="rId13">
        <w:r>
          <w:rPr>
            <w:rStyle w:val="a4"/>
          </w:rPr>
          <w:t>https://drive.google.com/file/d/1p8oBJOgBacChqT16JpRMKX1s9tIoEYd0/view?usp=drivesdk</w:t>
        </w:r>
      </w:hyperlink>
    </w:p>
    <w:sectPr w:rsidR="001350D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A23E1"/>
    <w:multiLevelType w:val="multilevel"/>
    <w:tmpl w:val="5666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1F2A4B02"/>
    <w:multiLevelType w:val="multilevel"/>
    <w:tmpl w:val="86423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8C4AF2"/>
    <w:multiLevelType w:val="multilevel"/>
    <w:tmpl w:val="E8303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29614A"/>
    <w:multiLevelType w:val="multilevel"/>
    <w:tmpl w:val="5FC696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0DB"/>
    <w:rsid w:val="001350DB"/>
    <w:rsid w:val="0071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22DC2"/>
    <w:rPr>
      <w:b/>
      <w:bCs/>
    </w:rPr>
  </w:style>
  <w:style w:type="character" w:styleId="a4">
    <w:name w:val="Hyperlink"/>
    <w:basedOn w:val="a0"/>
    <w:uiPriority w:val="99"/>
    <w:semiHidden/>
    <w:unhideWhenUsed/>
    <w:rsid w:val="00B22DC2"/>
    <w:rPr>
      <w:color w:val="0000FF"/>
      <w:u w:val="single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8">
    <w:name w:val="Normal (Web)"/>
    <w:basedOn w:val="a"/>
    <w:uiPriority w:val="99"/>
    <w:semiHidden/>
    <w:unhideWhenUsed/>
    <w:qFormat/>
    <w:rsid w:val="00B22DC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10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108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file/d/1p8oBJOgBacChqT16JpRMKX1s9tIoEYd0/view?usp=drivesdk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lcus.ru/random-number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DC6E3906</Template>
  <TotalTime>26</TotalTime>
  <Pages>5</Pages>
  <Words>355</Words>
  <Characters>2030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cp:lastModifiedBy>123</cp:lastModifiedBy>
  <cp:revision>6</cp:revision>
  <dcterms:created xsi:type="dcterms:W3CDTF">2025-02-20T06:47:00Z</dcterms:created>
  <dcterms:modified xsi:type="dcterms:W3CDTF">2025-02-20T11:44:00Z</dcterms:modified>
  <dc:language>en-US</dc:language>
</cp:coreProperties>
</file>