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EA350" w14:textId="33335C13" w:rsidR="007C1162" w:rsidRDefault="007C1162" w:rsidP="007C11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D9C1BEA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НАЦИОНАЛЬНЫЙ ИССЛЕДОВАТЕЛЬСКИЙ</w:t>
      </w:r>
    </w:p>
    <w:p w14:paraId="58E7B068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ТОМСКИЙ ГОСУДАРСТВЕННЫЙ УНИВЕРСИТЕТ (НИ ТГУ)</w:t>
      </w:r>
    </w:p>
    <w:p w14:paraId="4B675BCC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прикладной математики и компьютерных наук</w:t>
      </w:r>
    </w:p>
    <w:p w14:paraId="57398F07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30EB4A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BF575E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8770B1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AEAFB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1546E5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4DA35F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8147BB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A9B110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FAB4BE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F48F4C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2A523E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A1E346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98CA9A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</w:t>
      </w:r>
    </w:p>
    <w:p w14:paraId="51A12513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82D69" w14:textId="0319B995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«Лабораторная #</w:t>
      </w:r>
      <w:r w:rsidR="000F667E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7092D102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693EF3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«Внедрение и тестирование программного обеспечения»</w:t>
      </w:r>
    </w:p>
    <w:p w14:paraId="1FA0C89F" w14:textId="77777777" w:rsidR="007C1162" w:rsidRDefault="007C1162" w:rsidP="007C1162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3D3527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2D1E9E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FC5A35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1D6FAE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524A89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02724A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E758ED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B3FFC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E26FC1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E60459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419DE0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1528885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64C309A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13F17F6E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№ 932205</w:t>
      </w:r>
    </w:p>
    <w:p w14:paraId="32B25FA0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Викторов Всеволод Андреевич</w:t>
      </w:r>
    </w:p>
    <w:p w14:paraId="000B4D9A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CACC391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14:paraId="1AD77B7A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</w:p>
    <w:p w14:paraId="57A8CAB7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Мокина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Евгеньевна</w:t>
      </w:r>
    </w:p>
    <w:p w14:paraId="0175AEB1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ABB7879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50967F7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4E641EF" w14:textId="77777777" w:rsidR="007C1162" w:rsidRDefault="007C1162" w:rsidP="007C1162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07C7628" w14:textId="77777777" w:rsidR="007C1162" w:rsidRDefault="007C1162" w:rsidP="007C1162">
      <w:pPr>
        <w:spacing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1CDB639" w14:textId="77777777" w:rsidR="007C1162" w:rsidRDefault="007C1162" w:rsidP="007C1162">
      <w:pPr>
        <w:spacing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BD46C71" w14:textId="77777777" w:rsidR="007C1162" w:rsidRDefault="007C1162" w:rsidP="007C1162">
      <w:pPr>
        <w:spacing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F510CB0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Томск – 2025.</w:t>
      </w:r>
    </w:p>
    <w:p w14:paraId="330E36BF" w14:textId="77777777" w:rsidR="007C1162" w:rsidRPr="000F667E" w:rsidRDefault="007C116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1" w14:textId="3785F8B7" w:rsidR="00A2466F" w:rsidRDefault="000F667E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Чек-лист</w:t>
      </w:r>
      <w:r w:rsidR="00EE7627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bookmarkStart w:id="0" w:name="_GoBack"/>
      <w:bookmarkEnd w:id="0"/>
    </w:p>
    <w:p w14:paraId="0CF12A67" w14:textId="77777777" w:rsidR="000F667E" w:rsidRPr="000F667E" w:rsidRDefault="000F667E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0BD54959" w14:textId="66751B86" w:rsidR="004A37B3" w:rsidRPr="000F667E" w:rsidRDefault="000F667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667E">
        <w:drawing>
          <wp:inline distT="0" distB="0" distL="0" distR="0" wp14:anchorId="3DA8C7E2" wp14:editId="3EF7706F">
            <wp:extent cx="5733415" cy="6967088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96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7B3" w:rsidRPr="000F66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49BE"/>
    <w:multiLevelType w:val="hybridMultilevel"/>
    <w:tmpl w:val="8E0E2B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3039CC"/>
    <w:multiLevelType w:val="hybridMultilevel"/>
    <w:tmpl w:val="FB02F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A08D8"/>
    <w:multiLevelType w:val="hybridMultilevel"/>
    <w:tmpl w:val="ED86D8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120878"/>
    <w:multiLevelType w:val="hybridMultilevel"/>
    <w:tmpl w:val="001A4A18"/>
    <w:lvl w:ilvl="0" w:tplc="B80C2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466F"/>
    <w:rsid w:val="000C2A77"/>
    <w:rsid w:val="000F667E"/>
    <w:rsid w:val="00325C51"/>
    <w:rsid w:val="004A37B3"/>
    <w:rsid w:val="007C1162"/>
    <w:rsid w:val="00887F86"/>
    <w:rsid w:val="009D79CA"/>
    <w:rsid w:val="00A2466F"/>
    <w:rsid w:val="00B20279"/>
    <w:rsid w:val="00E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A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87F8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C11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11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87F8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C11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11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1FEC350F</Template>
  <TotalTime>45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IAMCS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</cp:lastModifiedBy>
  <cp:revision>7</cp:revision>
  <dcterms:created xsi:type="dcterms:W3CDTF">2025-03-06T09:35:00Z</dcterms:created>
  <dcterms:modified xsi:type="dcterms:W3CDTF">2025-03-06T10:30:00Z</dcterms:modified>
</cp:coreProperties>
</file>