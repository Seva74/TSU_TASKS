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EA350" w14:textId="33335C13" w:rsidR="007C1162" w:rsidRDefault="007C1162" w:rsidP="007C116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2D9C1BEA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НАЦИОНАЛЬНЫЙ ИССЛЕДОВАТЕЛЬСКИЙ</w:t>
      </w:r>
    </w:p>
    <w:p w14:paraId="58E7B068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ТОМСКИЙ ГОСУДАРСТВЕННЫЙ УНИВЕРСИТЕТ (НИ ТГУ)</w:t>
      </w:r>
    </w:p>
    <w:p w14:paraId="4B675BCC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прикладной математики и компьютерных наук</w:t>
      </w:r>
    </w:p>
    <w:p w14:paraId="57398F07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30EB4A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BF575E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8770B1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FAEAFB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1546E5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4DA35F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8147BB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A9B110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FAB4BE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F48F4C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2A523E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A1E346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98CA9A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</w:t>
      </w:r>
    </w:p>
    <w:p w14:paraId="51A12513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182D69" w14:textId="5BF20593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«Лабораторная #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7092D102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693EF3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«Внедрение и тестирование программного обеспечения»</w:t>
      </w:r>
    </w:p>
    <w:p w14:paraId="1FA0C89F" w14:textId="77777777" w:rsidR="007C1162" w:rsidRDefault="007C1162" w:rsidP="007C1162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3D3527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2D1E9E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FC5A35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1D6FAE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524A89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02724A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E758ED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4B3FFC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E26FC1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E60459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419DE0" w14:textId="77777777" w:rsidR="007C1162" w:rsidRDefault="007C1162" w:rsidP="007C1162">
      <w:pPr>
        <w:spacing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1528885" w14:textId="77777777" w:rsidR="007C1162" w:rsidRDefault="007C1162" w:rsidP="007C1162">
      <w:pPr>
        <w:spacing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64C309A" w14:textId="77777777" w:rsidR="007C1162" w:rsidRDefault="007C1162" w:rsidP="007C1162">
      <w:pPr>
        <w:spacing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14:paraId="13F17F6E" w14:textId="77777777" w:rsidR="007C1162" w:rsidRDefault="007C1162" w:rsidP="007C1162">
      <w:pPr>
        <w:spacing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№ 932205</w:t>
      </w:r>
    </w:p>
    <w:p w14:paraId="32B25FA0" w14:textId="77777777" w:rsidR="007C1162" w:rsidRDefault="007C1162" w:rsidP="007C1162">
      <w:pPr>
        <w:spacing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Викторов Всеволод Андреевич</w:t>
      </w:r>
    </w:p>
    <w:p w14:paraId="000B4D9A" w14:textId="77777777" w:rsidR="007C1162" w:rsidRDefault="007C1162" w:rsidP="007C1162">
      <w:pPr>
        <w:spacing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CACC391" w14:textId="77777777" w:rsidR="007C1162" w:rsidRDefault="007C1162" w:rsidP="007C1162">
      <w:pPr>
        <w:spacing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14:paraId="1AD77B7A" w14:textId="77777777" w:rsidR="007C1162" w:rsidRDefault="007C1162" w:rsidP="007C1162">
      <w:pPr>
        <w:spacing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</w:t>
      </w:r>
    </w:p>
    <w:p w14:paraId="57A8CAB7" w14:textId="77777777" w:rsidR="007C1162" w:rsidRDefault="007C1162" w:rsidP="007C1162">
      <w:pPr>
        <w:spacing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Мокина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Елена Евгеньевна</w:t>
      </w:r>
    </w:p>
    <w:p w14:paraId="0175AEB1" w14:textId="77777777" w:rsidR="007C1162" w:rsidRDefault="007C1162" w:rsidP="007C1162">
      <w:pPr>
        <w:spacing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ABB7879" w14:textId="77777777" w:rsidR="007C1162" w:rsidRDefault="007C1162" w:rsidP="007C1162">
      <w:pPr>
        <w:spacing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50967F7" w14:textId="77777777" w:rsidR="007C1162" w:rsidRDefault="007C1162" w:rsidP="007C1162">
      <w:pPr>
        <w:spacing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4E641EF" w14:textId="77777777" w:rsidR="007C1162" w:rsidRDefault="007C1162" w:rsidP="007C1162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07C7628" w14:textId="77777777" w:rsidR="007C1162" w:rsidRDefault="007C1162" w:rsidP="007C1162">
      <w:pPr>
        <w:spacing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1CDB639" w14:textId="77777777" w:rsidR="007C1162" w:rsidRDefault="007C1162" w:rsidP="007C1162">
      <w:pPr>
        <w:spacing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BD46C71" w14:textId="77777777" w:rsidR="007C1162" w:rsidRDefault="007C1162" w:rsidP="007C1162">
      <w:pPr>
        <w:spacing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F510CB0" w14:textId="77777777" w:rsidR="007C1162" w:rsidRDefault="007C1162" w:rsidP="007C11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Томск – 2025.</w:t>
      </w:r>
    </w:p>
    <w:p w14:paraId="7C6B3D09" w14:textId="41934189" w:rsidR="007C1162" w:rsidRDefault="007C1162">
      <w:pPr>
        <w:rPr>
          <w:rFonts w:ascii="Times New Roman" w:eastAsia="Times New Roman" w:hAnsi="Times New Roman" w:cs="Times New Roman"/>
          <w:b/>
          <w:noProof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lastRenderedPageBreak/>
        <w:t>Блок-схема:</w:t>
      </w:r>
      <w:r w:rsidRPr="007C1162">
        <w:rPr>
          <w:rFonts w:ascii="Times New Roman" w:eastAsia="Times New Roman" w:hAnsi="Times New Roman" w:cs="Times New Roman"/>
          <w:b/>
          <w:noProof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ru-RU"/>
        </w:rPr>
        <w:drawing>
          <wp:inline distT="0" distB="0" distL="0" distR="0" wp14:anchorId="6FB02EBC" wp14:editId="54FDE39F">
            <wp:extent cx="2733675" cy="8858250"/>
            <wp:effectExtent l="0" t="0" r="9525" b="0"/>
            <wp:docPr id="1" name="Рисунок 1" descr="C:\Downloads\Students\lab4tes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wnloads\Students\lab4test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E36BF" w14:textId="77777777" w:rsidR="007C1162" w:rsidRDefault="007C1162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1" w14:textId="771F3B2B" w:rsidR="00A2466F" w:rsidRDefault="00EE7627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Тест-кейсы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08D3F291" w14:textId="3837D247" w:rsidR="004A37B3" w:rsidRPr="00887F86" w:rsidRDefault="004A37B3" w:rsidP="004A37B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ID: 1</w:t>
      </w:r>
    </w:p>
    <w:p w14:paraId="460D4D36" w14:textId="31A45397" w:rsidR="004A37B3" w:rsidRPr="009D79CA" w:rsidRDefault="004A37B3" w:rsidP="004A37B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Заголовок: Проверка </w:t>
      </w:r>
      <w:r w:rsidR="009D79CA">
        <w:rPr>
          <w:rFonts w:ascii="Times New Roman" w:eastAsia="Times New Roman" w:hAnsi="Times New Roman" w:cs="Times New Roman"/>
          <w:sz w:val="24"/>
          <w:szCs w:val="24"/>
          <w:lang w:val="ru-RU"/>
        </w:rPr>
        <w:t>генерации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79CA">
        <w:rPr>
          <w:rFonts w:ascii="Times New Roman" w:eastAsia="Times New Roman" w:hAnsi="Times New Roman" w:cs="Times New Roman"/>
          <w:sz w:val="24"/>
          <w:szCs w:val="24"/>
          <w:lang w:val="ru-RU"/>
        </w:rPr>
        <w:t>случайных чисел, отсортированных по порядку</w:t>
      </w:r>
    </w:p>
    <w:p w14:paraId="0757F4BA" w14:textId="4F868F4A" w:rsidR="004A37B3" w:rsidRDefault="004A37B3" w:rsidP="004A3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Предусловие: Открыть сайт </w:t>
      </w:r>
      <w:r w:rsidR="00887F86" w:rsidRPr="00887F86">
        <w:rPr>
          <w:rFonts w:ascii="Times New Roman" w:eastAsia="Times New Roman" w:hAnsi="Times New Roman" w:cs="Times New Roman"/>
          <w:sz w:val="24"/>
          <w:szCs w:val="24"/>
        </w:rPr>
        <w:t>https://calcus.ru/random-number</w:t>
      </w:r>
    </w:p>
    <w:p w14:paraId="54542A75" w14:textId="77777777" w:rsidR="004A37B3" w:rsidRDefault="004A37B3" w:rsidP="004A3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Шаги:</w:t>
      </w:r>
    </w:p>
    <w:p w14:paraId="294D3016" w14:textId="01BEA686" w:rsidR="009D79CA" w:rsidRPr="009D79CA" w:rsidRDefault="009D79CA" w:rsidP="009D79CA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D79CA">
        <w:rPr>
          <w:rFonts w:ascii="Times New Roman" w:eastAsia="Times New Roman" w:hAnsi="Times New Roman" w:cs="Times New Roman"/>
          <w:sz w:val="24"/>
          <w:szCs w:val="24"/>
        </w:rPr>
        <w:t>Ввести в поле "Количество чисел" значе</w:t>
      </w:r>
      <w:bookmarkStart w:id="0" w:name="_GoBack"/>
      <w:bookmarkEnd w:id="0"/>
      <w:r w:rsidRPr="009D79CA">
        <w:rPr>
          <w:rFonts w:ascii="Times New Roman" w:eastAsia="Times New Roman" w:hAnsi="Times New Roman" w:cs="Times New Roman"/>
          <w:sz w:val="24"/>
          <w:szCs w:val="24"/>
        </w:rPr>
        <w:t>ние 10</w:t>
      </w:r>
    </w:p>
    <w:p w14:paraId="113A8460" w14:textId="27D4C19E" w:rsidR="009D79CA" w:rsidRPr="009D79CA" w:rsidRDefault="009D79CA" w:rsidP="009D79CA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D79CA">
        <w:rPr>
          <w:rFonts w:ascii="Times New Roman" w:eastAsia="Times New Roman" w:hAnsi="Times New Roman" w:cs="Times New Roman"/>
          <w:sz w:val="24"/>
          <w:szCs w:val="24"/>
        </w:rPr>
        <w:t xml:space="preserve">Ввести в поле "Минимальное значение числа из </w:t>
      </w:r>
      <w:r w:rsidR="00325C51">
        <w:rPr>
          <w:rFonts w:ascii="Times New Roman" w:eastAsia="Times New Roman" w:hAnsi="Times New Roman" w:cs="Times New Roman"/>
          <w:sz w:val="24"/>
          <w:szCs w:val="24"/>
        </w:rPr>
        <w:t>диапазона" значение 10</w:t>
      </w:r>
    </w:p>
    <w:p w14:paraId="0CF51C30" w14:textId="6FD9E06F" w:rsidR="009D79CA" w:rsidRPr="009D79CA" w:rsidRDefault="009D79CA" w:rsidP="009D79CA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D79CA">
        <w:rPr>
          <w:rFonts w:ascii="Times New Roman" w:eastAsia="Times New Roman" w:hAnsi="Times New Roman" w:cs="Times New Roman"/>
          <w:sz w:val="24"/>
          <w:szCs w:val="24"/>
        </w:rPr>
        <w:t>Ввести в поле "Максимальное значение</w:t>
      </w:r>
      <w:r w:rsidR="00325C51">
        <w:rPr>
          <w:rFonts w:ascii="Times New Roman" w:eastAsia="Times New Roman" w:hAnsi="Times New Roman" w:cs="Times New Roman"/>
          <w:sz w:val="24"/>
          <w:szCs w:val="24"/>
        </w:rPr>
        <w:t xml:space="preserve"> числа из диапазона" значение </w:t>
      </w:r>
      <w:r w:rsidR="00325C51">
        <w:rPr>
          <w:rFonts w:ascii="Times New Roman" w:eastAsia="Times New Roman" w:hAnsi="Times New Roman" w:cs="Times New Roman"/>
          <w:sz w:val="24"/>
          <w:szCs w:val="24"/>
          <w:lang w:val="ru-RU"/>
        </w:rPr>
        <w:t>20</w:t>
      </w:r>
    </w:p>
    <w:p w14:paraId="6D0CC7F1" w14:textId="41D8C333" w:rsidR="009D79CA" w:rsidRDefault="009D79CA" w:rsidP="009D79CA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Нажать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Checkbox</w:t>
      </w:r>
      <w:r w:rsidRPr="009D79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>
        <w:rPr>
          <w:rFonts w:ascii="Segoe UI" w:hAnsi="Segoe UI" w:cs="Segoe UI"/>
          <w:color w:val="222222"/>
          <w:sz w:val="21"/>
          <w:szCs w:val="21"/>
          <w:shd w:val="clear" w:color="auto" w:fill="ECF0F1"/>
        </w:rPr>
        <w:t>Сортировать результаты по порядку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14:paraId="38640E78" w14:textId="3FCD1226" w:rsidR="004A37B3" w:rsidRPr="009D79CA" w:rsidRDefault="004A37B3" w:rsidP="009D79CA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79CA">
        <w:rPr>
          <w:rFonts w:ascii="Times New Roman" w:eastAsia="Times New Roman" w:hAnsi="Times New Roman" w:cs="Times New Roman"/>
          <w:sz w:val="24"/>
          <w:szCs w:val="24"/>
        </w:rPr>
        <w:t>Нажать кнопку “</w:t>
      </w:r>
      <w:r w:rsidR="009D79CA">
        <w:rPr>
          <w:rFonts w:ascii="Times New Roman" w:eastAsia="Times New Roman" w:hAnsi="Times New Roman" w:cs="Times New Roman"/>
          <w:sz w:val="24"/>
          <w:szCs w:val="24"/>
          <w:lang w:val="ru-RU"/>
        </w:rPr>
        <w:t>Генерировать</w:t>
      </w:r>
      <w:r w:rsidRPr="009D79CA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718BEA4E" w14:textId="2574A17C" w:rsidR="004A37B3" w:rsidRPr="009D79CA" w:rsidRDefault="004A37B3" w:rsidP="004A37B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OP: Снизу формы в п</w:t>
      </w:r>
      <w:r w:rsidR="009D79CA">
        <w:rPr>
          <w:rFonts w:ascii="Times New Roman" w:eastAsia="Times New Roman" w:hAnsi="Times New Roman" w:cs="Times New Roman"/>
          <w:sz w:val="24"/>
          <w:szCs w:val="24"/>
        </w:rPr>
        <w:t xml:space="preserve">анели результатов расчёта </w:t>
      </w:r>
      <w:proofErr w:type="spellStart"/>
      <w:r w:rsidR="009D79CA">
        <w:rPr>
          <w:rFonts w:ascii="Times New Roman" w:eastAsia="Times New Roman" w:hAnsi="Times New Roman" w:cs="Times New Roman"/>
          <w:sz w:val="24"/>
          <w:szCs w:val="24"/>
        </w:rPr>
        <w:t>вывед</w:t>
      </w:r>
      <w:r w:rsidR="00325C51">
        <w:rPr>
          <w:rFonts w:ascii="Times New Roman" w:eastAsia="Times New Roman" w:hAnsi="Times New Roman" w:cs="Times New Roman"/>
          <w:sz w:val="24"/>
          <w:szCs w:val="24"/>
          <w:lang w:val="ru-RU"/>
        </w:rPr>
        <w:t>ется</w:t>
      </w:r>
      <w:proofErr w:type="spellEnd"/>
      <w:r w:rsidR="00325C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79CA">
        <w:rPr>
          <w:rFonts w:ascii="Times New Roman" w:eastAsia="Times New Roman" w:hAnsi="Times New Roman" w:cs="Times New Roman"/>
          <w:sz w:val="24"/>
          <w:szCs w:val="24"/>
          <w:lang w:val="ru-RU"/>
        </w:rPr>
        <w:t>случайные числа</w:t>
      </w:r>
      <w:r w:rsidR="00325C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из диапазона от 10 до 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D79CA">
        <w:rPr>
          <w:rFonts w:ascii="Times New Roman" w:eastAsia="Times New Roman" w:hAnsi="Times New Roman" w:cs="Times New Roman"/>
          <w:sz w:val="24"/>
          <w:szCs w:val="24"/>
          <w:lang w:val="ru-RU"/>
        </w:rPr>
        <w:t>расположенные в порядке возрастания</w:t>
      </w:r>
    </w:p>
    <w:p w14:paraId="1FA8B4F0" w14:textId="77777777" w:rsidR="004A37B3" w:rsidRDefault="004A37B3" w:rsidP="004A37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3225BE" w14:textId="209E00F9" w:rsidR="004A37B3" w:rsidRDefault="004A37B3" w:rsidP="004A3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ID: 2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Заголовок: Проверка вывода ошибки в поле “</w:t>
      </w:r>
      <w:r w:rsidR="00887F86">
        <w:rPr>
          <w:rFonts w:ascii="Times New Roman" w:eastAsia="Times New Roman" w:hAnsi="Times New Roman" w:cs="Times New Roman"/>
          <w:sz w:val="24"/>
          <w:szCs w:val="24"/>
          <w:lang w:val="ru-RU"/>
        </w:rPr>
        <w:t>Минимальное значение числа из диапазона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при вводе </w:t>
      </w:r>
      <w:r w:rsidR="00887F86">
        <w:rPr>
          <w:rFonts w:ascii="Times New Roman" w:eastAsia="Times New Roman" w:hAnsi="Times New Roman" w:cs="Times New Roman"/>
          <w:sz w:val="24"/>
          <w:szCs w:val="24"/>
          <w:lang w:val="ru-RU"/>
        </w:rPr>
        <w:t>значения</w:t>
      </w:r>
      <w:r w:rsidR="00887F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7F86">
        <w:rPr>
          <w:rFonts w:ascii="Times New Roman" w:eastAsia="Times New Roman" w:hAnsi="Times New Roman" w:cs="Times New Roman"/>
          <w:sz w:val="24"/>
          <w:szCs w:val="24"/>
          <w:lang w:val="ru-RU"/>
        </w:rPr>
        <w:t>больше</w:t>
      </w:r>
      <w:r>
        <w:rPr>
          <w:rFonts w:ascii="Times New Roman" w:eastAsia="Times New Roman" w:hAnsi="Times New Roman" w:cs="Times New Roman"/>
          <w:sz w:val="24"/>
          <w:szCs w:val="24"/>
        </w:rPr>
        <w:t>, чем в поле "</w:t>
      </w:r>
      <w:r w:rsidR="00887F86" w:rsidRPr="00887F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87F86">
        <w:rPr>
          <w:rFonts w:ascii="Times New Roman" w:eastAsia="Times New Roman" w:hAnsi="Times New Roman" w:cs="Times New Roman"/>
          <w:sz w:val="24"/>
          <w:szCs w:val="24"/>
          <w:lang w:val="ru-RU"/>
        </w:rPr>
        <w:t>Максимальное значение числа из диапазона</w:t>
      </w:r>
      <w:r w:rsidR="00887F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14:paraId="6CDEB998" w14:textId="20F3E5E3" w:rsidR="004A37B3" w:rsidRDefault="004A37B3" w:rsidP="004A3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Предусловие: Открыть сайт </w:t>
      </w:r>
      <w:r w:rsidR="00887F86" w:rsidRPr="00887F86">
        <w:rPr>
          <w:rFonts w:ascii="Times New Roman" w:eastAsia="Times New Roman" w:hAnsi="Times New Roman" w:cs="Times New Roman"/>
          <w:sz w:val="24"/>
          <w:szCs w:val="24"/>
        </w:rPr>
        <w:t>https://calcus.ru/random-number</w:t>
      </w:r>
    </w:p>
    <w:p w14:paraId="3782F8AD" w14:textId="77777777" w:rsidR="004A37B3" w:rsidRDefault="004A37B3" w:rsidP="004A3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Шаги:</w:t>
      </w:r>
    </w:p>
    <w:p w14:paraId="27534977" w14:textId="0A99323E" w:rsidR="004A37B3" w:rsidRPr="00887F86" w:rsidRDefault="004A37B3" w:rsidP="00887F86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87F86">
        <w:rPr>
          <w:rFonts w:ascii="Times New Roman" w:eastAsia="Times New Roman" w:hAnsi="Times New Roman" w:cs="Times New Roman"/>
          <w:sz w:val="24"/>
          <w:szCs w:val="24"/>
        </w:rPr>
        <w:t>Ввести в поле "</w:t>
      </w:r>
      <w:r w:rsidR="00887F86" w:rsidRPr="00887F86">
        <w:rPr>
          <w:rFonts w:ascii="Times New Roman" w:eastAsia="Times New Roman" w:hAnsi="Times New Roman" w:cs="Times New Roman"/>
          <w:sz w:val="24"/>
          <w:szCs w:val="24"/>
        </w:rPr>
        <w:t>Количество чисел</w:t>
      </w:r>
      <w:r w:rsidRPr="00887F86">
        <w:rPr>
          <w:rFonts w:ascii="Times New Roman" w:eastAsia="Times New Roman" w:hAnsi="Times New Roman" w:cs="Times New Roman"/>
          <w:sz w:val="24"/>
          <w:szCs w:val="24"/>
        </w:rPr>
        <w:t xml:space="preserve">" значение </w:t>
      </w:r>
      <w:r w:rsidR="00887F86">
        <w:rPr>
          <w:rFonts w:ascii="Times New Roman" w:eastAsia="Times New Roman" w:hAnsi="Times New Roman" w:cs="Times New Roman"/>
          <w:sz w:val="24"/>
          <w:szCs w:val="24"/>
          <w:lang w:val="ru-RU"/>
        </w:rPr>
        <w:t>10</w:t>
      </w:r>
    </w:p>
    <w:p w14:paraId="782366D9" w14:textId="21EB25CE" w:rsidR="00887F86" w:rsidRPr="00887F86" w:rsidRDefault="00887F86" w:rsidP="00887F86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87F86">
        <w:rPr>
          <w:rFonts w:ascii="Times New Roman" w:eastAsia="Times New Roman" w:hAnsi="Times New Roman" w:cs="Times New Roman"/>
          <w:sz w:val="24"/>
          <w:szCs w:val="24"/>
        </w:rPr>
        <w:t>Ввести в поле "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Минимальное значение числа из диапазона</w:t>
      </w:r>
      <w:r w:rsidRPr="00887F86">
        <w:rPr>
          <w:rFonts w:ascii="Times New Roman" w:eastAsia="Times New Roman" w:hAnsi="Times New Roman" w:cs="Times New Roman"/>
          <w:sz w:val="24"/>
          <w:szCs w:val="24"/>
        </w:rPr>
        <w:t xml:space="preserve">" значение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101</w:t>
      </w:r>
    </w:p>
    <w:p w14:paraId="729C7AE4" w14:textId="4185ED70" w:rsidR="00887F86" w:rsidRPr="00887F86" w:rsidRDefault="00887F86" w:rsidP="00887F86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87F86">
        <w:rPr>
          <w:rFonts w:ascii="Times New Roman" w:eastAsia="Times New Roman" w:hAnsi="Times New Roman" w:cs="Times New Roman"/>
          <w:sz w:val="24"/>
          <w:szCs w:val="24"/>
        </w:rPr>
        <w:t>Ввести в поле "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Максимальное значение числа из диапазона</w:t>
      </w:r>
      <w:r w:rsidRPr="00887F86">
        <w:rPr>
          <w:rFonts w:ascii="Times New Roman" w:eastAsia="Times New Roman" w:hAnsi="Times New Roman" w:cs="Times New Roman"/>
          <w:sz w:val="24"/>
          <w:szCs w:val="24"/>
        </w:rPr>
        <w:t xml:space="preserve">" значение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10</w:t>
      </w:r>
    </w:p>
    <w:p w14:paraId="772A29F9" w14:textId="34D04F4F" w:rsidR="004A37B3" w:rsidRPr="00887F86" w:rsidRDefault="004A37B3" w:rsidP="00887F86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87F86">
        <w:rPr>
          <w:rFonts w:ascii="Times New Roman" w:eastAsia="Times New Roman" w:hAnsi="Times New Roman" w:cs="Times New Roman"/>
          <w:sz w:val="24"/>
          <w:szCs w:val="24"/>
        </w:rPr>
        <w:t>Нажать кнопку “</w:t>
      </w:r>
      <w:r w:rsidR="009D79CA">
        <w:rPr>
          <w:rFonts w:ascii="Times New Roman" w:eastAsia="Times New Roman" w:hAnsi="Times New Roman" w:cs="Times New Roman"/>
          <w:sz w:val="24"/>
          <w:szCs w:val="24"/>
          <w:lang w:val="ru-RU"/>
        </w:rPr>
        <w:t>Генерировать</w:t>
      </w:r>
      <w:r w:rsidRPr="00887F86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27993044" w14:textId="5E9CD27D" w:rsidR="004A37B3" w:rsidRDefault="004A37B3" w:rsidP="004A3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OP: </w:t>
      </w:r>
      <w:r w:rsidR="00887F86">
        <w:rPr>
          <w:rFonts w:ascii="Times New Roman" w:eastAsia="Times New Roman" w:hAnsi="Times New Roman" w:cs="Times New Roman"/>
          <w:sz w:val="24"/>
          <w:szCs w:val="24"/>
          <w:lang w:val="ru-RU"/>
        </w:rPr>
        <w:t>Над кнопкой «Генерировать» должна появиться</w:t>
      </w:r>
      <w:r w:rsidR="00887F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0279">
        <w:rPr>
          <w:rFonts w:ascii="Times New Roman" w:eastAsia="Times New Roman" w:hAnsi="Times New Roman" w:cs="Times New Roman"/>
          <w:sz w:val="24"/>
          <w:szCs w:val="24"/>
        </w:rPr>
        <w:t>ошибка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887F86">
        <w:rPr>
          <w:rFonts w:ascii="Segoe UI" w:hAnsi="Segoe UI" w:cs="Segoe UI"/>
          <w:color w:val="DC3545"/>
          <w:sz w:val="21"/>
          <w:szCs w:val="21"/>
          <w:shd w:val="clear" w:color="auto" w:fill="FBFCFC"/>
        </w:rPr>
        <w:t>Заданного диапазона недостаточно для получения необходимого количества уникальных чисел</w:t>
      </w:r>
      <w:r w:rsidR="00887F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3ADD6F74" w14:textId="77777777" w:rsidR="004A37B3" w:rsidRDefault="004A37B3" w:rsidP="004A37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098B4F" w14:textId="2F315D2C" w:rsidR="004A37B3" w:rsidRPr="00325C51" w:rsidRDefault="004A37B3" w:rsidP="004A37B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ID: 3</w:t>
      </w:r>
      <w:r w:rsidRPr="00B20279">
        <w:rPr>
          <w:rFonts w:ascii="Times New Roman" w:eastAsia="Times New Roman" w:hAnsi="Times New Roman" w:cs="Times New Roman"/>
          <w:sz w:val="24"/>
          <w:szCs w:val="24"/>
          <w:u w:val="single"/>
        </w:rPr>
        <w:br/>
        <w:t xml:space="preserve">Заголовок: Проверка </w:t>
      </w:r>
      <w:r w:rsidR="00325C51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работы кнопки</w:t>
      </w:r>
      <w:r w:rsidRPr="00B2027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325C51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="00325C51" w:rsidRPr="009D79CA">
        <w:rPr>
          <w:rFonts w:ascii="Times New Roman" w:eastAsia="Times New Roman" w:hAnsi="Times New Roman" w:cs="Times New Roman"/>
          <w:sz w:val="24"/>
          <w:szCs w:val="24"/>
        </w:rPr>
        <w:t>“Начать новый рас</w:t>
      </w:r>
      <w:r w:rsidR="00325C51">
        <w:rPr>
          <w:rFonts w:ascii="Times New Roman" w:eastAsia="Times New Roman" w:hAnsi="Times New Roman" w:cs="Times New Roman"/>
          <w:sz w:val="24"/>
          <w:szCs w:val="24"/>
        </w:rPr>
        <w:t>чет</w:t>
      </w:r>
      <w:r w:rsidR="00325C51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14:paraId="75322B31" w14:textId="1555AF47" w:rsidR="004A37B3" w:rsidRDefault="004A37B3" w:rsidP="004A3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Предусловие: Открыть сайт </w:t>
      </w:r>
      <w:hyperlink r:id="rId7">
        <w:r w:rsidR="00887F86" w:rsidRPr="00887F86">
          <w:t xml:space="preserve"> </w:t>
        </w:r>
        <w:r w:rsidR="00887F86" w:rsidRPr="00887F86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https://calcus.ru/random-number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j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и выполнить позитивный сценарий заполнения формы</w:t>
      </w:r>
    </w:p>
    <w:p w14:paraId="20AFDA4F" w14:textId="77777777" w:rsidR="004A37B3" w:rsidRDefault="004A37B3" w:rsidP="004A3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Шаги:</w:t>
      </w:r>
    </w:p>
    <w:p w14:paraId="3F2290F9" w14:textId="77777777" w:rsidR="009D79CA" w:rsidRPr="009D79CA" w:rsidRDefault="009D79CA" w:rsidP="009D79CA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D79CA">
        <w:rPr>
          <w:rFonts w:ascii="Times New Roman" w:eastAsia="Times New Roman" w:hAnsi="Times New Roman" w:cs="Times New Roman"/>
          <w:sz w:val="24"/>
          <w:szCs w:val="24"/>
        </w:rPr>
        <w:t>Ввести в поле "Количество чисел" значение 10</w:t>
      </w:r>
    </w:p>
    <w:p w14:paraId="2C2076B3" w14:textId="77777777" w:rsidR="009D79CA" w:rsidRPr="009D79CA" w:rsidRDefault="009D79CA" w:rsidP="009D79CA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D79CA">
        <w:rPr>
          <w:rFonts w:ascii="Times New Roman" w:eastAsia="Times New Roman" w:hAnsi="Times New Roman" w:cs="Times New Roman"/>
          <w:sz w:val="24"/>
          <w:szCs w:val="24"/>
        </w:rPr>
        <w:t>Ввести в поле "Минимальное значение числа из диапазона" значение 101</w:t>
      </w:r>
    </w:p>
    <w:p w14:paraId="74768D7C" w14:textId="77777777" w:rsidR="009D79CA" w:rsidRPr="009D79CA" w:rsidRDefault="009D79CA" w:rsidP="009D79CA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D79CA">
        <w:rPr>
          <w:rFonts w:ascii="Times New Roman" w:eastAsia="Times New Roman" w:hAnsi="Times New Roman" w:cs="Times New Roman"/>
          <w:sz w:val="24"/>
          <w:szCs w:val="24"/>
        </w:rPr>
        <w:t>Ввести в поле "Максимальное значение числа из диапазона" значение 10</w:t>
      </w:r>
    </w:p>
    <w:p w14:paraId="50AFF56D" w14:textId="77777777" w:rsidR="009D79CA" w:rsidRPr="009D79CA" w:rsidRDefault="009D79CA" w:rsidP="009D79CA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79CA">
        <w:rPr>
          <w:rFonts w:ascii="Times New Roman" w:eastAsia="Times New Roman" w:hAnsi="Times New Roman" w:cs="Times New Roman"/>
          <w:sz w:val="24"/>
          <w:szCs w:val="24"/>
        </w:rPr>
        <w:t>Нажать кнопку “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Генерировать</w:t>
      </w:r>
      <w:r w:rsidRPr="009D79CA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32A509F1" w14:textId="6EDF3E8E" w:rsidR="004A37B3" w:rsidRPr="009D79CA" w:rsidRDefault="004A37B3" w:rsidP="009D79CA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D79CA">
        <w:rPr>
          <w:rFonts w:ascii="Times New Roman" w:eastAsia="Times New Roman" w:hAnsi="Times New Roman" w:cs="Times New Roman"/>
          <w:sz w:val="24"/>
          <w:szCs w:val="24"/>
        </w:rPr>
        <w:t>Наж</w:t>
      </w:r>
      <w:r w:rsidR="009D79CA" w:rsidRPr="009D79CA">
        <w:rPr>
          <w:rFonts w:ascii="Times New Roman" w:eastAsia="Times New Roman" w:hAnsi="Times New Roman" w:cs="Times New Roman"/>
          <w:sz w:val="24"/>
          <w:szCs w:val="24"/>
        </w:rPr>
        <w:t>ать на кнопку “Начать новый рас</w:t>
      </w:r>
      <w:r w:rsidRPr="009D79CA">
        <w:rPr>
          <w:rFonts w:ascii="Times New Roman" w:eastAsia="Times New Roman" w:hAnsi="Times New Roman" w:cs="Times New Roman"/>
          <w:sz w:val="24"/>
          <w:szCs w:val="24"/>
        </w:rPr>
        <w:t>чет”, который появится справа от кнопки “История расчетов”.</w:t>
      </w:r>
    </w:p>
    <w:p w14:paraId="0BD54959" w14:textId="060B63E6" w:rsidR="004A37B3" w:rsidRPr="004A37B3" w:rsidRDefault="004A3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OP: Все поля должны очистить и выставиться по умолчанию, а так же снизу уберется панель результат расчета</w:t>
      </w:r>
    </w:p>
    <w:sectPr w:rsidR="004A37B3" w:rsidRPr="004A37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649BE"/>
    <w:multiLevelType w:val="hybridMultilevel"/>
    <w:tmpl w:val="8E0E2B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3039CC"/>
    <w:multiLevelType w:val="hybridMultilevel"/>
    <w:tmpl w:val="FB02F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A08D8"/>
    <w:multiLevelType w:val="hybridMultilevel"/>
    <w:tmpl w:val="ED86D8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120878"/>
    <w:multiLevelType w:val="hybridMultilevel"/>
    <w:tmpl w:val="001A4A18"/>
    <w:lvl w:ilvl="0" w:tplc="B80C2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2466F"/>
    <w:rsid w:val="000C2A77"/>
    <w:rsid w:val="00325C51"/>
    <w:rsid w:val="004A37B3"/>
    <w:rsid w:val="007C1162"/>
    <w:rsid w:val="00887F86"/>
    <w:rsid w:val="009D79CA"/>
    <w:rsid w:val="00A2466F"/>
    <w:rsid w:val="00B20279"/>
    <w:rsid w:val="00EE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3AC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87F8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C11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11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87F8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C11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11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2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alcus.ru/kalkulyator-pene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F09CE2A5</Template>
  <TotalTime>43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IAMCS</Company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123</cp:lastModifiedBy>
  <cp:revision>6</cp:revision>
  <dcterms:created xsi:type="dcterms:W3CDTF">2025-03-06T09:35:00Z</dcterms:created>
  <dcterms:modified xsi:type="dcterms:W3CDTF">2025-03-06T10:27:00Z</dcterms:modified>
</cp:coreProperties>
</file>